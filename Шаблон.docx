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FC90" w14:textId="77777777" w:rsidR="003D0B8F" w:rsidRDefault="00D16F32" w:rsidP="000319B8">
      <w:r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DE6506E" wp14:editId="57A841C2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Прямоугольник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516D3CB" id="Прямоугольник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Макетная таблица"/>
      </w:tblPr>
      <w:tblGrid>
        <w:gridCol w:w="1063"/>
        <w:gridCol w:w="5871"/>
        <w:gridCol w:w="691"/>
        <w:gridCol w:w="5991"/>
        <w:gridCol w:w="1062"/>
      </w:tblGrid>
      <w:tr w:rsidR="003D0B8F" w:rsidRPr="00895B2D" w14:paraId="5D821A6A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p w14:paraId="70ADFAF9" w14:textId="77777777" w:rsidR="003D0B8F" w:rsidRPr="00895B2D" w:rsidRDefault="008B0D71" w:rsidP="00895B2D">
            <w:pPr>
              <w:pStyle w:val="a4"/>
            </w:pPr>
            <w:sdt>
              <w:sdtPr>
                <w:id w:val="1035700363"/>
                <w:placeholder>
                  <w:docPart w:val="EECF9C2F87A04683AFF8313FD71C68EB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364453">
                  <w:rPr>
                    <w:lang w:bidi="ru-RU"/>
                  </w:rPr>
                  <w:t>СОТРУДНИК МЕСЯЦА</w:t>
                </w:r>
              </w:sdtContent>
            </w:sdt>
          </w:p>
        </w:tc>
      </w:tr>
      <w:tr w:rsidR="003D0B8F" w:rsidRPr="00895B2D" w14:paraId="1B70E877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633C4D5E" w14:textId="77777777" w:rsidR="003D0B8F" w:rsidRPr="00895B2D" w:rsidRDefault="008B0D71" w:rsidP="00895B2D">
            <w:pPr>
              <w:pStyle w:val="a6"/>
            </w:pPr>
            <w:sdt>
              <w:sdtPr>
                <w:id w:val="-1187287680"/>
                <w:placeholder>
                  <w:docPart w:val="0D3792F6125E4243B486400266405C33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rPr>
                    <w:lang w:bidi="ru-RU"/>
                  </w:rPr>
                  <w:t>Этой грамотой награждается</w:t>
                </w:r>
              </w:sdtContent>
            </w:sdt>
          </w:p>
        </w:tc>
      </w:tr>
      <w:tr w:rsidR="003D0B8F" w:rsidRPr="00895B2D" w14:paraId="7F545F48" w14:textId="77777777" w:rsidTr="00CA4DEF">
        <w:trPr>
          <w:trHeight w:val="1800"/>
        </w:trPr>
        <w:tc>
          <w:tcPr>
            <w:tcW w:w="13680" w:type="dxa"/>
            <w:gridSpan w:val="5"/>
            <w:vAlign w:val="center"/>
          </w:tcPr>
          <w:p w14:paraId="5592E47C" w14:textId="03FB4C15" w:rsidR="003D0B8F" w:rsidRPr="000E6E98" w:rsidRDefault="000E6E98" w:rsidP="00895B2D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person_FIO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3D0B8F" w:rsidRPr="00895B2D" w14:paraId="1CFA6CBE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62D83F1F" w14:textId="77777777" w:rsidR="00283F5C" w:rsidRPr="00895B2D" w:rsidRDefault="008B0D71" w:rsidP="00895B2D">
            <w:pPr>
              <w:pStyle w:val="a6"/>
            </w:pPr>
            <w:sdt>
              <w:sdtPr>
                <w:id w:val="354314269"/>
                <w:placeholder>
                  <w:docPart w:val="F71D837A4A674095B5C97209D7C9295E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rPr>
                    <w:lang w:bidi="ru-RU"/>
                  </w:rPr>
                  <w:t>за потрясающую работу в декабре</w:t>
                </w:r>
              </w:sdtContent>
            </w:sdt>
          </w:p>
        </w:tc>
      </w:tr>
      <w:tr w:rsidR="008B138A" w14:paraId="650332A9" w14:textId="77777777" w:rsidTr="00CA4DEF">
        <w:trPr>
          <w:trHeight w:val="1652"/>
        </w:trPr>
        <w:tc>
          <w:tcPr>
            <w:tcW w:w="990" w:type="dxa"/>
          </w:tcPr>
          <w:p w14:paraId="4E2A7EC1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4F4D81C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6B77F2E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73AE5252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14:paraId="0198FBDE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6D28409D" w14:textId="77777777" w:rsidTr="00156BE4">
        <w:trPr>
          <w:trHeight w:val="1584"/>
        </w:trPr>
        <w:tc>
          <w:tcPr>
            <w:tcW w:w="990" w:type="dxa"/>
          </w:tcPr>
          <w:p w14:paraId="46BB7462" w14:textId="77777777" w:rsidR="00156BE4" w:rsidRPr="00895B2D" w:rsidRDefault="00156BE4" w:rsidP="00156BE4"/>
        </w:tc>
        <w:tc>
          <w:tcPr>
            <w:tcW w:w="5472" w:type="dxa"/>
          </w:tcPr>
          <w:p w14:paraId="206CA3A1" w14:textId="77777777" w:rsidR="00156BE4" w:rsidRPr="00895B2D" w:rsidRDefault="008B0D71" w:rsidP="00895B2D">
            <w:pPr>
              <w:pStyle w:val="a8"/>
            </w:pPr>
            <w:sdt>
              <w:sdtPr>
                <w:id w:val="-1099331544"/>
                <w:placeholder>
                  <w:docPart w:val="63FE22FCB7E647329D77E104EC0766CF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rPr>
                    <w:lang w:bidi="ru-RU"/>
                  </w:rPr>
                  <w:t>КИАНА АНДЕРСОН, МЕНЕДЖЕР</w:t>
                </w:r>
              </w:sdtContent>
            </w:sdt>
          </w:p>
        </w:tc>
        <w:tc>
          <w:tcPr>
            <w:tcW w:w="644" w:type="dxa"/>
          </w:tcPr>
          <w:p w14:paraId="02CE0AAB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</w:tcPr>
          <w:p w14:paraId="357BF7EC" w14:textId="77777777" w:rsidR="00156BE4" w:rsidRPr="00895B2D" w:rsidRDefault="008B0D71" w:rsidP="00895B2D">
            <w:pPr>
              <w:pStyle w:val="a9"/>
              <w:framePr w:wrap="around"/>
            </w:pPr>
            <w:sdt>
              <w:sdtPr>
                <w:id w:val="-263302335"/>
                <w:placeholder>
                  <w:docPart w:val="A0066F3BE4764B31829DD7A5DE174391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rPr>
                    <w:lang w:bidi="ru-RU"/>
                  </w:rPr>
                  <w:t>ДАТА</w:t>
                </w:r>
              </w:sdtContent>
            </w:sdt>
          </w:p>
        </w:tc>
        <w:tc>
          <w:tcPr>
            <w:tcW w:w="990" w:type="dxa"/>
          </w:tcPr>
          <w:p w14:paraId="6FE2DC3F" w14:textId="77777777" w:rsidR="00156BE4" w:rsidRPr="00895B2D" w:rsidRDefault="00156BE4" w:rsidP="00895B2D">
            <w:pPr>
              <w:pStyle w:val="a9"/>
              <w:framePr w:wrap="around"/>
            </w:pPr>
          </w:p>
        </w:tc>
      </w:tr>
    </w:tbl>
    <w:p w14:paraId="3C43BE3F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A21AD3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F372" w14:textId="77777777" w:rsidR="008B0D71" w:rsidRDefault="008B0D71" w:rsidP="0010090C">
      <w:r>
        <w:separator/>
      </w:r>
    </w:p>
  </w:endnote>
  <w:endnote w:type="continuationSeparator" w:id="0">
    <w:p w14:paraId="651EE9EC" w14:textId="77777777" w:rsidR="008B0D71" w:rsidRDefault="008B0D71" w:rsidP="0010090C">
      <w:r>
        <w:continuationSeparator/>
      </w:r>
    </w:p>
  </w:endnote>
  <w:endnote w:type="continuationNotice" w:id="1">
    <w:p w14:paraId="333A3825" w14:textId="77777777" w:rsidR="008B0D71" w:rsidRDefault="008B0D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8AF1" w14:textId="77777777" w:rsidR="008B0D71" w:rsidRDefault="008B0D71" w:rsidP="0010090C">
      <w:r>
        <w:separator/>
      </w:r>
    </w:p>
  </w:footnote>
  <w:footnote w:type="continuationSeparator" w:id="0">
    <w:p w14:paraId="517ABA98" w14:textId="77777777" w:rsidR="008B0D71" w:rsidRDefault="008B0D71" w:rsidP="0010090C">
      <w:r>
        <w:continuationSeparator/>
      </w:r>
    </w:p>
  </w:footnote>
  <w:footnote w:type="continuationNotice" w:id="1">
    <w:p w14:paraId="1BA0179B" w14:textId="77777777" w:rsidR="008B0D71" w:rsidRDefault="008B0D7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8"/>
    <w:rsid w:val="000319B8"/>
    <w:rsid w:val="000E1561"/>
    <w:rsid w:val="000E6E98"/>
    <w:rsid w:val="0010090C"/>
    <w:rsid w:val="00156BE4"/>
    <w:rsid w:val="001E3AAD"/>
    <w:rsid w:val="001E755D"/>
    <w:rsid w:val="00271B0F"/>
    <w:rsid w:val="00283F5C"/>
    <w:rsid w:val="00286146"/>
    <w:rsid w:val="00320A2E"/>
    <w:rsid w:val="00364453"/>
    <w:rsid w:val="003C0805"/>
    <w:rsid w:val="003D0B8F"/>
    <w:rsid w:val="003F6558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815071"/>
    <w:rsid w:val="00862549"/>
    <w:rsid w:val="00866A9B"/>
    <w:rsid w:val="00895B2D"/>
    <w:rsid w:val="00897C2E"/>
    <w:rsid w:val="008B0D71"/>
    <w:rsid w:val="008B138A"/>
    <w:rsid w:val="008B3920"/>
    <w:rsid w:val="008D3301"/>
    <w:rsid w:val="00942404"/>
    <w:rsid w:val="00967BFA"/>
    <w:rsid w:val="009A58E2"/>
    <w:rsid w:val="009B0B29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1F4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9B8"/>
  </w:style>
  <w:style w:type="paragraph" w:styleId="1">
    <w:name w:val="heading 1"/>
    <w:basedOn w:val="a"/>
    <w:next w:val="a"/>
    <w:link w:val="10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a7">
    <w:name w:val="Подзаголовок Знак"/>
    <w:basedOn w:val="a0"/>
    <w:link w:val="a6"/>
    <w:uiPriority w:val="11"/>
    <w:rsid w:val="00895B2D"/>
    <w:rPr>
      <w:rFonts w:asciiTheme="majorHAnsi" w:hAnsiTheme="majorHAnsi"/>
      <w:spacing w:val="20"/>
    </w:rPr>
  </w:style>
  <w:style w:type="paragraph" w:customStyle="1" w:styleId="a8">
    <w:name w:val="Имя докладчика"/>
    <w:basedOn w:val="a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a9">
    <w:name w:val="Осталась дата"/>
    <w:basedOn w:val="a"/>
    <w:next w:val="a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aa">
    <w:name w:val="Placeholder Text"/>
    <w:basedOn w:val="a0"/>
    <w:uiPriority w:val="99"/>
    <w:semiHidden/>
    <w:rsid w:val="0036445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ab">
    <w:name w:val="No Spacing"/>
    <w:uiPriority w:val="1"/>
    <w:semiHidden/>
    <w:rsid w:val="00557217"/>
  </w:style>
  <w:style w:type="character" w:styleId="ac">
    <w:name w:val="Emphasis"/>
    <w:basedOn w:val="a0"/>
    <w:uiPriority w:val="20"/>
    <w:semiHidden/>
    <w:rsid w:val="00557217"/>
    <w:rPr>
      <w:i/>
      <w:iCs/>
    </w:rPr>
  </w:style>
  <w:style w:type="paragraph" w:styleId="ad">
    <w:name w:val="header"/>
    <w:basedOn w:val="a"/>
    <w:link w:val="ae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D4B21"/>
  </w:style>
  <w:style w:type="paragraph" w:styleId="af">
    <w:name w:val="footer"/>
    <w:basedOn w:val="a"/>
    <w:link w:val="af0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186\AppData\Local\Microsoft\Office\16.0\DTS\ru-RU%7b1BE6157B-F1C2-4370-A435-051049897372%7d\%7b0E42D512-6AC6-447C-93D5-7101D0DE9440%7d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CF9C2F87A04683AFF8313FD71C6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84F8B7-C40B-4AA8-A825-E9820B3BAD1B}"/>
      </w:docPartPr>
      <w:docPartBody>
        <w:p w:rsidR="00000000" w:rsidRDefault="00872382">
          <w:pPr>
            <w:pStyle w:val="EECF9C2F87A04683AFF8313FD71C68EB"/>
          </w:pPr>
          <w:r w:rsidRPr="00364453">
            <w:rPr>
              <w:lang w:bidi="ru-RU"/>
            </w:rPr>
            <w:t>СОТРУДНИК МЕСЯЦА</w:t>
          </w:r>
        </w:p>
      </w:docPartBody>
    </w:docPart>
    <w:docPart>
      <w:docPartPr>
        <w:name w:val="0D3792F6125E4243B48640026640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CA9EF-EE3D-459E-9969-D5AF436E2CC0}"/>
      </w:docPartPr>
      <w:docPartBody>
        <w:p w:rsidR="00000000" w:rsidRDefault="00872382">
          <w:pPr>
            <w:pStyle w:val="0D3792F6125E4243B486400266405C33"/>
          </w:pPr>
          <w:r w:rsidRPr="00895B2D">
            <w:rPr>
              <w:lang w:bidi="ru-RU"/>
            </w:rPr>
            <w:t>Этой грамотой награждается</w:t>
          </w:r>
        </w:p>
      </w:docPartBody>
    </w:docPart>
    <w:docPart>
      <w:docPartPr>
        <w:name w:val="F71D837A4A674095B5C97209D7C92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B61AFF-305C-468E-B047-11DE87020257}"/>
      </w:docPartPr>
      <w:docPartBody>
        <w:p w:rsidR="00000000" w:rsidRDefault="00872382">
          <w:pPr>
            <w:pStyle w:val="F71D837A4A674095B5C97209D7C9295E"/>
          </w:pPr>
          <w:r w:rsidRPr="00895B2D">
            <w:rPr>
              <w:lang w:bidi="ru-RU"/>
            </w:rPr>
            <w:t>за потрясающую работу в декабре</w:t>
          </w:r>
        </w:p>
      </w:docPartBody>
    </w:docPart>
    <w:docPart>
      <w:docPartPr>
        <w:name w:val="63FE22FCB7E647329D77E104EC0766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C478C-B424-4899-8DF7-D64C2CFA2E12}"/>
      </w:docPartPr>
      <w:docPartBody>
        <w:p w:rsidR="00000000" w:rsidRDefault="00872382">
          <w:pPr>
            <w:pStyle w:val="63FE22FCB7E647329D77E104EC0766CF"/>
          </w:pPr>
          <w:r w:rsidRPr="00895B2D">
            <w:rPr>
              <w:lang w:bidi="ru-RU"/>
            </w:rPr>
            <w:t>КИАНА АНДЕРСОН, МЕНЕДЖЕР</w:t>
          </w:r>
        </w:p>
      </w:docPartBody>
    </w:docPart>
    <w:docPart>
      <w:docPartPr>
        <w:name w:val="A0066F3BE4764B31829DD7A5DE174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AE772-41E1-4EE5-B87F-7307C0B9C225}"/>
      </w:docPartPr>
      <w:docPartBody>
        <w:p w:rsidR="00000000" w:rsidRDefault="00872382">
          <w:pPr>
            <w:pStyle w:val="A0066F3BE4764B31829DD7A5DE174391"/>
          </w:pPr>
          <w:r w:rsidRPr="00895B2D">
            <w:rPr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82"/>
    <w:rsid w:val="0087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CF9C2F87A04683AFF8313FD71C68EB">
    <w:name w:val="EECF9C2F87A04683AFF8313FD71C68EB"/>
  </w:style>
  <w:style w:type="paragraph" w:customStyle="1" w:styleId="0D3792F6125E4243B486400266405C33">
    <w:name w:val="0D3792F6125E4243B486400266405C33"/>
  </w:style>
  <w:style w:type="paragraph" w:customStyle="1" w:styleId="62E03E53A9AE4534A831E54ADAB7FF50">
    <w:name w:val="62E03E53A9AE4534A831E54ADAB7FF50"/>
  </w:style>
  <w:style w:type="paragraph" w:customStyle="1" w:styleId="F71D837A4A674095B5C97209D7C9295E">
    <w:name w:val="F71D837A4A674095B5C97209D7C9295E"/>
  </w:style>
  <w:style w:type="paragraph" w:customStyle="1" w:styleId="63FE22FCB7E647329D77E104EC0766CF">
    <w:name w:val="63FE22FCB7E647329D77E104EC0766CF"/>
  </w:style>
  <w:style w:type="paragraph" w:customStyle="1" w:styleId="A0066F3BE4764B31829DD7A5DE174391">
    <w:name w:val="A0066F3BE4764B31829DD7A5DE174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{0E42D512-6AC6-447C-93D5-7101D0DE9440}tf78500733_win32.dotx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2023-09-18T11:51:00Z</dcterms:created>
  <dcterms:modified xsi:type="dcterms:W3CDTF">2023-09-18T11:57:00Z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